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john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555-55555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paper pack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