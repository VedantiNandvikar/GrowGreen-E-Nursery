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dsddssd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dsdsd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dsd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dssd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dssdsds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23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20.7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