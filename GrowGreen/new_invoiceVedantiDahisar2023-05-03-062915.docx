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VedantiDahisar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9833307058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88"/>
        <w:gridCol w:w="5537"/>
        <w:gridCol w:w="1633"/>
        <w:gridCol w:w="1622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Vedanti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Dahisar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Hibiscus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400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360.0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  <dc:description/>
  <dc:identifier/>
  <dc:language/>
  <dc:subject/>
</cp:coreProperties>
</file>